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55" w:rsidRDefault="00015955" w:rsidP="0002360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2360A">
        <w:rPr>
          <w:rFonts w:ascii="Times New Roman" w:hAnsi="Times New Roman"/>
          <w:b/>
          <w:sz w:val="24"/>
          <w:szCs w:val="24"/>
        </w:rPr>
        <w:t>mod.par</w:t>
      </w:r>
      <w:r>
        <w:rPr>
          <w:rFonts w:ascii="Times New Roman" w:hAnsi="Times New Roman"/>
          <w:b/>
          <w:sz w:val="24"/>
          <w:szCs w:val="24"/>
        </w:rPr>
        <w:t xml:space="preserve"> – plik z parametrami modulacji. </w:t>
      </w:r>
    </w:p>
    <w:p w:rsidR="00015955" w:rsidRDefault="00015955" w:rsidP="0002360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2360A">
        <w:rPr>
          <w:rFonts w:ascii="Times New Roman" w:hAnsi="Times New Roman"/>
          <w:sz w:val="24"/>
          <w:szCs w:val="24"/>
        </w:rPr>
        <w:t xml:space="preserve">Plik ma 40 wierszy, każdy wiersz dotyczy parametrów modulacji </w:t>
      </w:r>
      <w:r>
        <w:rPr>
          <w:rFonts w:ascii="Times New Roman" w:hAnsi="Times New Roman"/>
          <w:sz w:val="24"/>
          <w:szCs w:val="24"/>
        </w:rPr>
        <w:t>dla danej przepustowości w zakresie 10, 20 …400 Gbps.</w:t>
      </w:r>
    </w:p>
    <w:p w:rsidR="00015955" w:rsidRDefault="00015955" w:rsidP="0002360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Pierwsze 6 kolumn dotyczy max zasięgów kolejnych modulacji w km.</w:t>
      </w:r>
    </w:p>
    <w:p w:rsidR="00015955" w:rsidRDefault="00015955" w:rsidP="0002360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Kolejne 6 kolumn dotyczy liczby slotów potrzebnych dla danej modulacji i danej przepustowości.</w:t>
      </w:r>
    </w:p>
    <w:p w:rsidR="00015955" w:rsidRPr="0002360A" w:rsidRDefault="00015955" w:rsidP="0002360A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36D07">
        <w:rPr>
          <w:rFonts w:ascii="Times New Roman" w:hAnsi="Times New Roman"/>
          <w:b/>
          <w:sz w:val="24"/>
          <w:szCs w:val="24"/>
          <w:u w:val="single"/>
        </w:rPr>
        <w:t>Pliki z danymi wejściowymi: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572B8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572B8">
        <w:rPr>
          <w:rFonts w:ascii="Times New Roman" w:hAnsi="Times New Roman"/>
          <w:b/>
          <w:sz w:val="24"/>
          <w:szCs w:val="24"/>
        </w:rPr>
        <w:t>Węzły indeksujemy od 0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D545F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6D07">
        <w:rPr>
          <w:rFonts w:ascii="Times New Roman" w:hAnsi="Times New Roman"/>
          <w:b/>
          <w:sz w:val="24"/>
          <w:szCs w:val="24"/>
        </w:rPr>
        <w:t>nn.net – plik z topologią sieci, n to pierwsza litera sieci</w:t>
      </w:r>
    </w:p>
    <w:p w:rsidR="00015955" w:rsidRDefault="00015955" w:rsidP="00D545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D545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Liczba_węzłów</w:t>
      </w:r>
    </w:p>
    <w:p w:rsidR="00015955" w:rsidRDefault="00015955" w:rsidP="00D545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Liczba_łuków</w:t>
      </w:r>
    </w:p>
    <w:p w:rsidR="00015955" w:rsidRDefault="00015955" w:rsidP="00D545F4">
      <w:pPr>
        <w:spacing w:after="0" w:line="360" w:lineRule="auto"/>
        <w:rPr>
          <w:rFonts w:ascii="Times New Roman" w:hAnsi="Times New Roman"/>
          <w:sz w:val="24"/>
          <w:szCs w:val="24"/>
        </w:rPr>
      </w:pPr>
      <w:commentRangeStart w:id="1"/>
      <w:r>
        <w:rPr>
          <w:rFonts w:ascii="Times New Roman" w:hAnsi="Times New Roman"/>
          <w:sz w:val="24"/>
          <w:szCs w:val="24"/>
        </w:rPr>
        <w:t>Macierz węzeł na węzłę odległości w km.</w:t>
      </w:r>
      <w:commentRangeEnd w:id="1"/>
      <w:r>
        <w:rPr>
          <w:rStyle w:val="CommentReference"/>
        </w:rPr>
        <w:commentReference w:id="1"/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ab.dmc</w:t>
      </w:r>
      <w:r w:rsidRPr="00F36D07">
        <w:rPr>
          <w:rFonts w:ascii="Times New Roman" w:hAnsi="Times New Roman"/>
          <w:b/>
          <w:sz w:val="24"/>
          <w:szCs w:val="24"/>
        </w:rPr>
        <w:t xml:space="preserve"> – plik z żądaniami </w:t>
      </w:r>
      <w:r>
        <w:rPr>
          <w:rFonts w:ascii="Times New Roman" w:hAnsi="Times New Roman"/>
          <w:b/>
          <w:sz w:val="24"/>
          <w:szCs w:val="24"/>
        </w:rPr>
        <w:t xml:space="preserve">multicast </w:t>
      </w:r>
      <w:r w:rsidRPr="00F36D07">
        <w:rPr>
          <w:rFonts w:ascii="Times New Roman" w:hAnsi="Times New Roman"/>
          <w:b/>
          <w:sz w:val="24"/>
          <w:szCs w:val="24"/>
        </w:rPr>
        <w:t>(demand), xx to numer pliku.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Liczba_żądań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Przepustowość(</w:t>
      </w:r>
      <w:r>
        <w:rPr>
          <w:rFonts w:ascii="Times New Roman" w:hAnsi="Times New Roman"/>
          <w:i/>
          <w:sz w:val="24"/>
          <w:szCs w:val="24"/>
        </w:rPr>
        <w:t>h</w:t>
      </w:r>
      <w:r w:rsidRPr="00AB6E0B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sz w:val="24"/>
          <w:szCs w:val="24"/>
        </w:rPr>
        <w:t xml:space="preserve">)  Liczba_Dzieci Węzeł_root Dziecko_1 Dziecko_2 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ab.tree</w:t>
      </w:r>
      <w:r w:rsidRPr="00F36D07">
        <w:rPr>
          <w:rFonts w:ascii="Times New Roman" w:hAnsi="Times New Roman"/>
          <w:b/>
          <w:sz w:val="24"/>
          <w:szCs w:val="24"/>
        </w:rPr>
        <w:t xml:space="preserve"> – plik z </w:t>
      </w:r>
      <w:r>
        <w:rPr>
          <w:rFonts w:ascii="Times New Roman" w:hAnsi="Times New Roman"/>
          <w:b/>
          <w:sz w:val="24"/>
          <w:szCs w:val="24"/>
        </w:rPr>
        <w:t>drzewami kandydującymi dla żądań</w:t>
      </w:r>
      <w:r w:rsidRPr="00F36D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multicast </w:t>
      </w:r>
      <w:r w:rsidRPr="00F36D07">
        <w:rPr>
          <w:rFonts w:ascii="Times New Roman" w:hAnsi="Times New Roman"/>
          <w:b/>
          <w:sz w:val="24"/>
          <w:szCs w:val="24"/>
        </w:rPr>
        <w:t xml:space="preserve">(demand), </w:t>
      </w:r>
      <w:r>
        <w:rPr>
          <w:rFonts w:ascii="Times New Roman" w:hAnsi="Times New Roman"/>
          <w:b/>
          <w:sz w:val="24"/>
          <w:szCs w:val="24"/>
        </w:rPr>
        <w:t>ab</w:t>
      </w:r>
      <w:r w:rsidRPr="00F36D07"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</w:rPr>
        <w:t>nazwa ab.dmc pliku z żądaniami mulitcast, dla których te drzewa są wygenerowane. Dla każdego żądania jest 1000 drzew, czyli jeżeli są np. 3 żądania multicast to drzew kandydujących jest 3000 w  pliku.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Drzewo 1 dla żądania 1 (jeżeli 1 to dany łuk należy do ścieżki, numery łuków są to kolejne łuki czytane z macierzy topologii sieci)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3012C0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Drzewo 1000 dla żądania 1 (jeżeli 1 to dany łuk należy do ścieżki, numery łuków są to kolejne łuki czytane z macierzy topologii sieci)</w:t>
      </w:r>
    </w:p>
    <w:p w:rsidR="00015955" w:rsidRDefault="00015955" w:rsidP="003012C0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Drzewo 1 dla żądania 2 (jeżeli 1 to dany łuk należy do ścieżki, numery łuków są to kolejne łuki czytane z macierzy topologii sieci)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015955" w:rsidRDefault="00015955" w:rsidP="002A6CC8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015955" w:rsidRDefault="00015955" w:rsidP="003012C0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Drzewo 1000 dla ostatniego żądania (jeżeli 1 to dany łuk należy do ścieżki, numery łuków są to kolejne łuki czytane z macierzy topologii sieci)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ab.spec</w:t>
      </w:r>
      <w:r w:rsidRPr="00F36D07">
        <w:rPr>
          <w:rFonts w:ascii="Times New Roman" w:hAnsi="Times New Roman"/>
          <w:b/>
          <w:sz w:val="24"/>
          <w:szCs w:val="24"/>
        </w:rPr>
        <w:t xml:space="preserve"> – plik z </w:t>
      </w:r>
      <w:r w:rsidRPr="00D545F4">
        <w:rPr>
          <w:rFonts w:ascii="Times New Roman" w:hAnsi="Times New Roman"/>
          <w:b/>
          <w:sz w:val="24"/>
          <w:szCs w:val="24"/>
        </w:rPr>
        <w:t>plik ze</w:t>
      </w:r>
      <w:r>
        <w:rPr>
          <w:rFonts w:ascii="Times New Roman" w:hAnsi="Times New Roman"/>
          <w:b/>
          <w:sz w:val="24"/>
          <w:szCs w:val="24"/>
        </w:rPr>
        <w:t xml:space="preserve"> liczbą slotów dla żądań</w:t>
      </w:r>
      <w:r w:rsidRPr="00F36D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multicast </w:t>
      </w:r>
      <w:r w:rsidRPr="00F36D07">
        <w:rPr>
          <w:rFonts w:ascii="Times New Roman" w:hAnsi="Times New Roman"/>
          <w:b/>
          <w:sz w:val="24"/>
          <w:szCs w:val="24"/>
        </w:rPr>
        <w:t xml:space="preserve">(demand), </w:t>
      </w:r>
      <w:r>
        <w:rPr>
          <w:rFonts w:ascii="Times New Roman" w:hAnsi="Times New Roman"/>
          <w:b/>
          <w:sz w:val="24"/>
          <w:szCs w:val="24"/>
        </w:rPr>
        <w:t>ab</w:t>
      </w:r>
      <w:r w:rsidRPr="00F36D07"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</w:rPr>
        <w:t>nazwa ab.dmc pliku z żądaniami mulitcast, dla których te dane drzewa są wygenerowane. Dla każdego żądania jest 1000 drzew, czyli jeżeli są np. 3 żądania multicast to drzew kandydujących jest 3000 w  pliku i w pliku .spec jest 3000 wartości. Czyli każda wartość w pliku .spec odpowiada odpowiednimy drzewu z pliku .tree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slotów dla drzewa 1 dla żądania 1 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slotów dla drzewa 1000 dla żądania 1 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slotów dla drzewa 1 dla żądania 2 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CD1543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slotów dla drzewa 1000 dla ostatniego żądania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ab.reg</w:t>
      </w:r>
      <w:r w:rsidRPr="00F36D07">
        <w:rPr>
          <w:rFonts w:ascii="Times New Roman" w:hAnsi="Times New Roman"/>
          <w:b/>
          <w:sz w:val="24"/>
          <w:szCs w:val="24"/>
        </w:rPr>
        <w:t xml:space="preserve"> – plik z </w:t>
      </w:r>
      <w:r w:rsidRPr="00D545F4">
        <w:rPr>
          <w:rFonts w:ascii="Times New Roman" w:hAnsi="Times New Roman"/>
          <w:b/>
          <w:sz w:val="24"/>
          <w:szCs w:val="24"/>
        </w:rPr>
        <w:t>plik ze</w:t>
      </w:r>
      <w:r>
        <w:rPr>
          <w:rFonts w:ascii="Times New Roman" w:hAnsi="Times New Roman"/>
          <w:b/>
          <w:sz w:val="24"/>
          <w:szCs w:val="24"/>
        </w:rPr>
        <w:t xml:space="preserve"> liczbą regeneratorów dla żądań</w:t>
      </w:r>
      <w:r w:rsidRPr="00F36D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multicast </w:t>
      </w:r>
      <w:r w:rsidRPr="00F36D07">
        <w:rPr>
          <w:rFonts w:ascii="Times New Roman" w:hAnsi="Times New Roman"/>
          <w:b/>
          <w:sz w:val="24"/>
          <w:szCs w:val="24"/>
        </w:rPr>
        <w:t xml:space="preserve">(demand), </w:t>
      </w:r>
      <w:r>
        <w:rPr>
          <w:rFonts w:ascii="Times New Roman" w:hAnsi="Times New Roman"/>
          <w:b/>
          <w:sz w:val="24"/>
          <w:szCs w:val="24"/>
        </w:rPr>
        <w:t>ab</w:t>
      </w:r>
      <w:r w:rsidRPr="00F36D07"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</w:rPr>
        <w:t>nazwa ab.dmc pliku z żądaniami mulitcast, dla których te dane drzewa są wygenerowane. Dla każdego żądania jest 1000 drzew, czyli jeżeli są np. 3 żądania multicast to drzew kandydujących jest 3000 w  pliku i w pliku .reg jest 3000 wartości. Czyli każda wartość w pliku .spec odpowiada odpowiednimy drzewu z pliku .tree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regeneratorów dla drzewa 1 dla żądania 1 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regeneratorów dla drzewa 1000 dla żądania 1 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Liczba regeneratorów dla drzewa 1 dla żądania 2 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173466">
      <w:pPr>
        <w:shd w:val="clear" w:color="auto" w:fill="F2F2F2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regeneratorów dla drzewa 1000 dla ostatniego żądania</w:t>
      </w:r>
    </w:p>
    <w:p w:rsidR="00015955" w:rsidRDefault="00015955" w:rsidP="00173466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15955" w:rsidRPr="00F36D07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6D07">
        <w:rPr>
          <w:rFonts w:ascii="Times New Roman" w:hAnsi="Times New Roman"/>
          <w:b/>
          <w:sz w:val="24"/>
          <w:szCs w:val="24"/>
        </w:rPr>
        <w:t xml:space="preserve">xx.dem – plik z żądaniami </w:t>
      </w:r>
      <w:r>
        <w:rPr>
          <w:rFonts w:ascii="Times New Roman" w:hAnsi="Times New Roman"/>
          <w:b/>
          <w:sz w:val="24"/>
          <w:szCs w:val="24"/>
        </w:rPr>
        <w:t xml:space="preserve">unicast </w:t>
      </w:r>
      <w:r w:rsidRPr="00F36D07">
        <w:rPr>
          <w:rFonts w:ascii="Times New Roman" w:hAnsi="Times New Roman"/>
          <w:b/>
          <w:sz w:val="24"/>
          <w:szCs w:val="24"/>
        </w:rPr>
        <w:t>(demand), xx to numer pliku.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Liczba_żądań</w:t>
      </w:r>
    </w:p>
    <w:p w:rsidR="00015955" w:rsidRDefault="00015955" w:rsidP="001430F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Węzłeł_początkowy Węzeł_końcowy Przepustowość(</w:t>
      </w:r>
      <w:r>
        <w:rPr>
          <w:rFonts w:ascii="Times New Roman" w:hAnsi="Times New Roman"/>
          <w:i/>
          <w:sz w:val="24"/>
          <w:szCs w:val="24"/>
        </w:rPr>
        <w:t>h</w:t>
      </w:r>
      <w:r w:rsidRPr="00AB6E0B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sz w:val="24"/>
          <w:szCs w:val="24"/>
        </w:rPr>
        <w:t>)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Pr="00F36D07" w:rsidRDefault="00015955" w:rsidP="00942EB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xx.dea</w:t>
      </w:r>
      <w:r w:rsidRPr="00F36D07">
        <w:rPr>
          <w:rFonts w:ascii="Times New Roman" w:hAnsi="Times New Roman"/>
          <w:b/>
          <w:sz w:val="24"/>
          <w:szCs w:val="24"/>
        </w:rPr>
        <w:t xml:space="preserve"> – plik z żądaniami </w:t>
      </w:r>
      <w:r>
        <w:rPr>
          <w:rFonts w:ascii="Times New Roman" w:hAnsi="Times New Roman"/>
          <w:b/>
          <w:sz w:val="24"/>
          <w:szCs w:val="24"/>
        </w:rPr>
        <w:t xml:space="preserve">anycast </w:t>
      </w:r>
      <w:r w:rsidRPr="00F36D07">
        <w:rPr>
          <w:rFonts w:ascii="Times New Roman" w:hAnsi="Times New Roman"/>
          <w:b/>
          <w:sz w:val="24"/>
          <w:szCs w:val="24"/>
        </w:rPr>
        <w:t>(demand), xx to numer pliku.</w:t>
      </w:r>
    </w:p>
    <w:p w:rsidR="00015955" w:rsidRDefault="00015955" w:rsidP="00942EB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942EB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Liczba_żądań</w:t>
      </w:r>
    </w:p>
    <w:p w:rsidR="00015955" w:rsidRDefault="00015955" w:rsidP="00942EB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Węzeł_klient Przepustowość_od_repliki_do_klienta_downstream(</w:t>
      </w:r>
      <w:r>
        <w:rPr>
          <w:rFonts w:ascii="Times New Roman" w:hAnsi="Times New Roman"/>
          <w:i/>
          <w:sz w:val="24"/>
          <w:szCs w:val="24"/>
        </w:rPr>
        <w:t>h</w:t>
      </w:r>
      <w:r w:rsidRPr="00AB6E0B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sz w:val="24"/>
          <w:szCs w:val="24"/>
        </w:rPr>
        <w:t>) Przepustowość_od_klienta_do_repliki_upstream(</w:t>
      </w:r>
      <w:r>
        <w:rPr>
          <w:rFonts w:ascii="Times New Roman" w:hAnsi="Times New Roman"/>
          <w:i/>
          <w:sz w:val="24"/>
          <w:szCs w:val="24"/>
        </w:rPr>
        <w:t>h</w:t>
      </w:r>
      <w:r w:rsidRPr="00AB6E0B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sz w:val="24"/>
          <w:szCs w:val="24"/>
        </w:rPr>
        <w:t>)</w:t>
      </w:r>
    </w:p>
    <w:p w:rsidR="00015955" w:rsidRDefault="00015955" w:rsidP="00F572B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Pr="00585352" w:rsidRDefault="00015955" w:rsidP="00FA581E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 w:rsidRPr="00585352">
        <w:rPr>
          <w:rFonts w:ascii="Times New Roman" w:hAnsi="Times New Roman"/>
          <w:color w:val="FF0000"/>
          <w:sz w:val="24"/>
          <w:szCs w:val="24"/>
        </w:rPr>
        <w:t xml:space="preserve">Jeżeli żądanie anycast  ma węzeł klienta w węźle, gdzie jest replika, to takie </w:t>
      </w:r>
      <w:r>
        <w:rPr>
          <w:rFonts w:ascii="Times New Roman" w:hAnsi="Times New Roman"/>
          <w:color w:val="FF0000"/>
          <w:sz w:val="24"/>
          <w:szCs w:val="24"/>
        </w:rPr>
        <w:t>żądanie nie jest zestawiane (jest obsługiwane lokalnie) więc to żądanie jest „usuwane” z listy żądań. Dlatego rzeczywista liczba żądań anycast alokowana w sieci jest mniejsza (odejmujemy żądania w węzłach replik)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Pr="00F36D07" w:rsidRDefault="00015955" w:rsidP="00FA581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</w:t>
      </w:r>
      <w:r w:rsidRPr="00F36D07">
        <w:rPr>
          <w:rFonts w:ascii="Times New Roman" w:hAnsi="Times New Roman"/>
          <w:b/>
          <w:sz w:val="24"/>
          <w:szCs w:val="24"/>
        </w:rPr>
        <w:t>.pat – plik ze ścieżkami podstawow</w:t>
      </w:r>
      <w:r>
        <w:rPr>
          <w:rFonts w:ascii="Times New Roman" w:hAnsi="Times New Roman"/>
          <w:b/>
          <w:sz w:val="24"/>
          <w:szCs w:val="24"/>
        </w:rPr>
        <w:t xml:space="preserve">ymi, n to pierwsza litera sieci. Dla każdej pary węzłów jest k=30 </w:t>
      </w:r>
      <w:r w:rsidRPr="00F36D07">
        <w:rPr>
          <w:rFonts w:ascii="Times New Roman" w:hAnsi="Times New Roman"/>
          <w:b/>
          <w:sz w:val="24"/>
          <w:szCs w:val="24"/>
        </w:rPr>
        <w:t xml:space="preserve">ścieżek kandydujących (k). </w:t>
      </w:r>
      <w:r>
        <w:rPr>
          <w:rFonts w:ascii="Times New Roman" w:hAnsi="Times New Roman"/>
          <w:b/>
          <w:sz w:val="24"/>
          <w:szCs w:val="24"/>
        </w:rPr>
        <w:t>Ale w badaniach s</w:t>
      </w:r>
      <w:r w:rsidRPr="00F36D07">
        <w:rPr>
          <w:rFonts w:ascii="Times New Roman" w:hAnsi="Times New Roman"/>
          <w:b/>
          <w:sz w:val="24"/>
          <w:szCs w:val="24"/>
        </w:rPr>
        <w:t>ą różne przypadku dotyczące liczby k (ścieże</w:t>
      </w:r>
      <w:r>
        <w:rPr>
          <w:rFonts w:ascii="Times New Roman" w:hAnsi="Times New Roman"/>
          <w:b/>
          <w:sz w:val="24"/>
          <w:szCs w:val="24"/>
        </w:rPr>
        <w:t>k kandydujących, k=2, k=3 itd., więc np. dla k=2 spośród 30 ścieżek</w:t>
      </w:r>
      <w:r w:rsidRPr="00F36D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wybierane są 2 pierwsze ścieżki itd.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wszystkich ścieżek</w:t>
      </w:r>
    </w:p>
    <w:p w:rsidR="00015955" w:rsidRDefault="00015955" w:rsidP="00FA581E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1 dla pary węzłów (0,0) (jeżeli 1 to dany łuk należy do ścieżki, numery łuków są to kolejne łuki czytane z macierzy topologii sieci)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2 dla pary węzłów (0,0)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30 dla pary węzłów (0,0)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1 dla pary węzłów (0,1)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2 dla pary węzłów (0,1)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Ścieżka 30 dla pary węzłów (0,1)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AB6E0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Pr="00F36D07" w:rsidRDefault="00015955" w:rsidP="00F572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545F4">
        <w:rPr>
          <w:rFonts w:ascii="Times New Roman" w:hAnsi="Times New Roman"/>
          <w:b/>
          <w:sz w:val="24"/>
          <w:szCs w:val="24"/>
        </w:rPr>
        <w:t>xy.</w:t>
      </w:r>
      <w:r>
        <w:rPr>
          <w:rFonts w:ascii="Times New Roman" w:hAnsi="Times New Roman"/>
          <w:b/>
          <w:sz w:val="24"/>
          <w:szCs w:val="24"/>
        </w:rPr>
        <w:t>rep</w:t>
      </w:r>
      <w:r w:rsidRPr="00D545F4">
        <w:rPr>
          <w:rFonts w:ascii="Times New Roman" w:hAnsi="Times New Roman"/>
          <w:b/>
          <w:sz w:val="24"/>
          <w:szCs w:val="24"/>
        </w:rPr>
        <w:t xml:space="preserve"> – plik ze</w:t>
      </w:r>
      <w:r>
        <w:rPr>
          <w:rFonts w:ascii="Times New Roman" w:hAnsi="Times New Roman"/>
          <w:b/>
          <w:sz w:val="24"/>
          <w:szCs w:val="24"/>
        </w:rPr>
        <w:t xml:space="preserve"> replikami.</w:t>
      </w:r>
    </w:p>
    <w:p w:rsidR="00015955" w:rsidRDefault="00015955" w:rsidP="00F572B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F572B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replik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Węzły z replikami (indeksowanie od 0)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Pr="0063771B" w:rsidRDefault="00015955" w:rsidP="003A15D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</w:t>
      </w:r>
      <w:r w:rsidRPr="0063771B">
        <w:rPr>
          <w:rFonts w:ascii="Times New Roman" w:hAnsi="Times New Roman"/>
          <w:b/>
          <w:sz w:val="24"/>
          <w:szCs w:val="24"/>
        </w:rPr>
        <w:t>.mod</w:t>
      </w:r>
      <w:r w:rsidRPr="00D545F4">
        <w:rPr>
          <w:rFonts w:ascii="Times New Roman" w:hAnsi="Times New Roman"/>
          <w:b/>
          <w:sz w:val="24"/>
          <w:szCs w:val="24"/>
        </w:rPr>
        <w:t xml:space="preserve"> – plik ze</w:t>
      </w:r>
      <w:r>
        <w:rPr>
          <w:rFonts w:ascii="Times New Roman" w:hAnsi="Times New Roman"/>
          <w:b/>
          <w:sz w:val="24"/>
          <w:szCs w:val="24"/>
        </w:rPr>
        <w:t xml:space="preserve"> modulacjami.</w:t>
      </w:r>
    </w:p>
    <w:p w:rsidR="00015955" w:rsidRDefault="00015955" w:rsidP="006377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 pliku:</w:t>
      </w:r>
    </w:p>
    <w:p w:rsidR="00015955" w:rsidRDefault="00015955" w:rsidP="006377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wykorzystywanych modulacji</w:t>
      </w:r>
    </w:p>
    <w:p w:rsidR="00015955" w:rsidRDefault="00015955" w:rsidP="006377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Indeksy do wykorzystywanych modulacji (indeksowanie od 0)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Np. 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0 1 2 6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Oznacza, że są wykorzystywane 4 modulacje: pierwsza, druga, trzecia i szósta</w:t>
      </w:r>
    </w:p>
    <w:p w:rsidR="00015955" w:rsidRPr="0062434F" w:rsidRDefault="00015955" w:rsidP="004646B8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 w:rsidRPr="009F2C57">
        <w:rPr>
          <w:rFonts w:ascii="Times New Roman" w:hAnsi="Times New Roman"/>
          <w:color w:val="FF0000"/>
          <w:sz w:val="24"/>
          <w:szCs w:val="24"/>
        </w:rPr>
        <w:t>Uwaga: Zawsze będzie jedna modulacja – zapis rozszerzony dla innych problemów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:rsidR="00015955" w:rsidRPr="009F2C57" w:rsidRDefault="00015955" w:rsidP="003A15D8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155B9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commentRangeStart w:id="2"/>
      <w:r>
        <w:rPr>
          <w:rFonts w:ascii="Times New Roman" w:hAnsi="Times New Roman"/>
          <w:b/>
          <w:sz w:val="24"/>
          <w:szCs w:val="24"/>
        </w:rPr>
        <w:t>nm</w:t>
      </w:r>
      <w:r w:rsidRPr="00D545F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spec</w:t>
      </w:r>
      <w:r w:rsidRPr="00D545F4">
        <w:rPr>
          <w:rFonts w:ascii="Times New Roman" w:hAnsi="Times New Roman"/>
          <w:b/>
          <w:sz w:val="24"/>
          <w:szCs w:val="24"/>
        </w:rPr>
        <w:t xml:space="preserve"> – plik ze</w:t>
      </w:r>
      <w:r>
        <w:rPr>
          <w:rFonts w:ascii="Times New Roman" w:hAnsi="Times New Roman"/>
          <w:b/>
          <w:sz w:val="24"/>
          <w:szCs w:val="24"/>
        </w:rPr>
        <w:t xml:space="preserve"> liczbą slotów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/>
          <w:b/>
          <w:sz w:val="24"/>
          <w:szCs w:val="24"/>
        </w:rPr>
        <w:t>, n – nazwa sieci, m – liczba stosowanych modulacji</w:t>
      </w:r>
    </w:p>
    <w:p w:rsidR="00015955" w:rsidRDefault="00015955" w:rsidP="009F2C5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Dla każdej ścieżki kandydującej (zgodnej z plikiem n.pat) w danym wierszu się znajduje:</w:t>
      </w:r>
    </w:p>
    <w:p w:rsidR="00015955" w:rsidRDefault="00015955" w:rsidP="009F2C5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[Liczba slotów dla 1 modulacji, c =10 Gbps] [Liczba slotów dla 1 modulacji c=20 Gbps] … [Liczba slotów dla 1 modulacji c=400 Gbps] </w:t>
      </w:r>
    </w:p>
    <w:p w:rsidR="00015955" w:rsidRPr="009F2C57" w:rsidRDefault="00015955" w:rsidP="009F2C57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 w:rsidRPr="009F2C57">
        <w:rPr>
          <w:rFonts w:ascii="Times New Roman" w:hAnsi="Times New Roman"/>
          <w:color w:val="FF0000"/>
          <w:sz w:val="24"/>
          <w:szCs w:val="24"/>
        </w:rPr>
        <w:t>Uwaga: Zawsze będzie jedna modulacja</w:t>
      </w:r>
      <w:r>
        <w:rPr>
          <w:rFonts w:ascii="Times New Roman" w:hAnsi="Times New Roman"/>
          <w:color w:val="FF0000"/>
          <w:sz w:val="24"/>
          <w:szCs w:val="24"/>
        </w:rPr>
        <w:t xml:space="preserve">, więc będzie 40 kolumn (wartości). 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17346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commentRangeStart w:id="3"/>
      <w:r>
        <w:rPr>
          <w:rFonts w:ascii="Times New Roman" w:hAnsi="Times New Roman"/>
          <w:b/>
          <w:sz w:val="24"/>
          <w:szCs w:val="24"/>
        </w:rPr>
        <w:t>nm</w:t>
      </w:r>
      <w:r w:rsidRPr="00D545F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reg</w:t>
      </w:r>
      <w:r w:rsidRPr="00D545F4">
        <w:rPr>
          <w:rFonts w:ascii="Times New Roman" w:hAnsi="Times New Roman"/>
          <w:b/>
          <w:sz w:val="24"/>
          <w:szCs w:val="24"/>
        </w:rPr>
        <w:t xml:space="preserve"> – plik ze</w:t>
      </w:r>
      <w:r>
        <w:rPr>
          <w:rFonts w:ascii="Times New Roman" w:hAnsi="Times New Roman"/>
          <w:b/>
          <w:sz w:val="24"/>
          <w:szCs w:val="24"/>
        </w:rPr>
        <w:t xml:space="preserve"> liczbą regeneratorów, n – nazwa sieci, m – liczba stosowanych modulacji</w:t>
      </w:r>
      <w:commentRangeEnd w:id="3"/>
      <w:r>
        <w:rPr>
          <w:rStyle w:val="CommentReference"/>
        </w:rPr>
        <w:commentReference w:id="3"/>
      </w:r>
    </w:p>
    <w:p w:rsidR="00015955" w:rsidRDefault="00015955" w:rsidP="0017346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Dla każdej ścieżki kandydującej (zgodnej z plikiem n.pat) w danym wierszu się znajduje:</w:t>
      </w:r>
    </w:p>
    <w:p w:rsidR="00015955" w:rsidRDefault="00015955" w:rsidP="0017346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[Liczba regeneratorów dla 1 modulacji, c =10 Gbps] [Liczba regeneratorów dla 1 modulacji c=20 Gbps] … [Liczba regeneratorów dla 1 modulacji c=400 Gbps] </w:t>
      </w:r>
    </w:p>
    <w:p w:rsidR="00015955" w:rsidRPr="009F2C57" w:rsidRDefault="00015955" w:rsidP="00173466">
      <w:pPr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 w:rsidRPr="009F2C57">
        <w:rPr>
          <w:rFonts w:ascii="Times New Roman" w:hAnsi="Times New Roman"/>
          <w:color w:val="FF0000"/>
          <w:sz w:val="24"/>
          <w:szCs w:val="24"/>
        </w:rPr>
        <w:t>Uwaga: Zawsze będzie jedna modulacja</w:t>
      </w:r>
      <w:r>
        <w:rPr>
          <w:rFonts w:ascii="Times New Roman" w:hAnsi="Times New Roman"/>
          <w:color w:val="FF0000"/>
          <w:sz w:val="24"/>
          <w:szCs w:val="24"/>
        </w:rPr>
        <w:t xml:space="preserve">, więc będzie 40 kolumn (wartości). 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D545F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545F4">
        <w:rPr>
          <w:rFonts w:ascii="Times New Roman" w:hAnsi="Times New Roman"/>
          <w:b/>
          <w:sz w:val="24"/>
          <w:szCs w:val="24"/>
        </w:rPr>
        <w:t xml:space="preserve">Każdy scenariusz testowy jest opisany jako ciąga znaków, np. </w:t>
      </w:r>
    </w:p>
    <w:p w:rsidR="00015955" w:rsidRPr="001E2837" w:rsidRDefault="00015955" w:rsidP="00D545F4">
      <w:pPr>
        <w:spacing w:after="0"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1E2837">
        <w:rPr>
          <w:rFonts w:ascii="Times New Roman" w:hAnsi="Times New Roman"/>
          <w:b/>
          <w:color w:val="FF0000"/>
          <w:sz w:val="24"/>
          <w:szCs w:val="24"/>
        </w:rPr>
        <w:t>ff000000f10201b048</w:t>
      </w:r>
    </w:p>
    <w:p w:rsidR="00015955" w:rsidRDefault="00015955" w:rsidP="00D545F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24D14">
        <w:rPr>
          <w:rFonts w:ascii="Times New Roman" w:hAnsi="Times New Roman"/>
          <w:b/>
          <w:color w:val="FF0000"/>
          <w:sz w:val="24"/>
          <w:szCs w:val="24"/>
        </w:rPr>
        <w:t>ff</w:t>
      </w:r>
      <w:r w:rsidRPr="00324D14">
        <w:rPr>
          <w:rFonts w:ascii="Times New Roman" w:hAnsi="Times New Roman"/>
          <w:b/>
          <w:color w:val="1F497D"/>
          <w:sz w:val="24"/>
          <w:szCs w:val="24"/>
        </w:rPr>
        <w:t>50</w:t>
      </w:r>
      <w:r w:rsidRPr="00324D14">
        <w:rPr>
          <w:rFonts w:ascii="Times New Roman" w:hAnsi="Times New Roman"/>
          <w:b/>
          <w:color w:val="00B050"/>
          <w:sz w:val="24"/>
          <w:szCs w:val="24"/>
        </w:rPr>
        <w:t>00</w:t>
      </w:r>
      <w:r w:rsidRPr="00324D14">
        <w:rPr>
          <w:rFonts w:ascii="Times New Roman" w:hAnsi="Times New Roman"/>
          <w:b/>
          <w:color w:val="F79646"/>
          <w:sz w:val="24"/>
          <w:szCs w:val="24"/>
        </w:rPr>
        <w:t>01</w:t>
      </w:r>
      <w:r>
        <w:rPr>
          <w:rFonts w:ascii="Times New Roman" w:hAnsi="Times New Roman"/>
          <w:b/>
          <w:sz w:val="24"/>
          <w:szCs w:val="24"/>
        </w:rPr>
        <w:t>f</w:t>
      </w:r>
      <w:r w:rsidRPr="00324D14">
        <w:rPr>
          <w:rFonts w:ascii="Times New Roman" w:hAnsi="Times New Roman"/>
          <w:b/>
          <w:color w:val="C0504D"/>
          <w:sz w:val="24"/>
          <w:szCs w:val="24"/>
        </w:rPr>
        <w:t>05</w:t>
      </w:r>
      <w:r w:rsidRPr="00324D14">
        <w:rPr>
          <w:rFonts w:ascii="Times New Roman" w:hAnsi="Times New Roman"/>
          <w:b/>
          <w:color w:val="FFFF00"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</w:rPr>
        <w:t>1</w:t>
      </w:r>
      <w:r w:rsidRPr="00324D14">
        <w:rPr>
          <w:rFonts w:ascii="Times New Roman" w:hAnsi="Times New Roman"/>
          <w:b/>
          <w:color w:val="B2A1C7"/>
          <w:sz w:val="24"/>
          <w:szCs w:val="24"/>
        </w:rPr>
        <w:t>b</w:t>
      </w:r>
      <w:r w:rsidRPr="00324D14">
        <w:rPr>
          <w:rFonts w:ascii="Times New Roman" w:hAnsi="Times New Roman"/>
          <w:b/>
          <w:sz w:val="24"/>
          <w:szCs w:val="24"/>
          <w:highlight w:val="yellow"/>
        </w:rPr>
        <w:t>640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oznacza, że: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FF0000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FF0000"/>
          <w:sz w:val="24"/>
          <w:szCs w:val="24"/>
          <w:lang w:eastAsia="pl-PL"/>
        </w:rPr>
        <w:t xml:space="preserve">ff.net – topologia sieci (znaki 1 i 2); 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1F497D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1F497D"/>
          <w:sz w:val="24"/>
          <w:szCs w:val="24"/>
          <w:lang w:eastAsia="pl-PL"/>
        </w:rPr>
        <w:t xml:space="preserve">50.dem –żądania unicast (znaki 3 i 4); </w:t>
      </w:r>
    </w:p>
    <w:p w:rsidR="00015955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B050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00B050"/>
          <w:sz w:val="24"/>
          <w:szCs w:val="24"/>
          <w:lang w:eastAsia="pl-PL"/>
        </w:rPr>
        <w:t xml:space="preserve">00.dea –żądania anycast (znaki 5 i 6); </w:t>
      </w:r>
    </w:p>
    <w:p w:rsidR="00015955" w:rsidRPr="00324D14" w:rsidRDefault="00015955" w:rsidP="001430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F79646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F79646"/>
          <w:sz w:val="24"/>
          <w:szCs w:val="24"/>
          <w:lang w:eastAsia="pl-PL"/>
        </w:rPr>
        <w:t xml:space="preserve">01.dmc –żądania multicast (znaki 7 i 8); </w:t>
      </w:r>
    </w:p>
    <w:p w:rsidR="00015955" w:rsidRDefault="00015955" w:rsidP="001430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eastAsia="pl-PL"/>
        </w:rPr>
      </w:pP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f.pat plik ze ścieżkami kandydującymi  (znak </w:t>
      </w: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9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); 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C0504D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C0504D"/>
          <w:sz w:val="24"/>
          <w:szCs w:val="24"/>
          <w:lang w:eastAsia="pl-PL"/>
        </w:rPr>
        <w:t xml:space="preserve">05 liczba ścieżek kandydujących dla każdej pary węzłów (znaki 10 i 11); 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FFFF00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FFFF00"/>
          <w:sz w:val="24"/>
          <w:szCs w:val="24"/>
          <w:lang w:eastAsia="pl-PL"/>
        </w:rPr>
        <w:t xml:space="preserve">10.rep plik z replikami (znaki 12 i 13); </w:t>
      </w:r>
    </w:p>
    <w:p w:rsidR="00015955" w:rsidRPr="00AF393F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eastAsia="pl-PL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f1.spec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nazwa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 plik</w:t>
      </w: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uw slotami (znak 1 i 14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); </w:t>
      </w:r>
    </w:p>
    <w:p w:rsidR="00015955" w:rsidRPr="00AF393F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eastAsia="pl-PL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1 - 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 liczba formatów modulacji w plikach z danymi </w:t>
      </w:r>
      <w:r>
        <w:rPr>
          <w:rFonts w:ascii="Times New Roman" w:hAnsi="Times New Roman"/>
          <w:b/>
          <w:color w:val="000000"/>
          <w:sz w:val="24"/>
          <w:szCs w:val="24"/>
          <w:lang w:eastAsia="pl-PL"/>
        </w:rPr>
        <w:t>(znak 14, zawsze będzie 1</w:t>
      </w:r>
      <w:r w:rsidRPr="00AF393F">
        <w:rPr>
          <w:rFonts w:ascii="Times New Roman" w:hAnsi="Times New Roman"/>
          <w:b/>
          <w:color w:val="000000"/>
          <w:sz w:val="24"/>
          <w:szCs w:val="24"/>
          <w:lang w:eastAsia="pl-PL"/>
        </w:rPr>
        <w:t xml:space="preserve">); 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B2A1C7"/>
          <w:sz w:val="24"/>
          <w:szCs w:val="24"/>
          <w:lang w:eastAsia="pl-PL"/>
        </w:rPr>
      </w:pPr>
      <w:r w:rsidRPr="00324D14">
        <w:rPr>
          <w:rFonts w:ascii="Times New Roman" w:hAnsi="Times New Roman"/>
          <w:b/>
          <w:color w:val="B2A1C7"/>
          <w:sz w:val="24"/>
          <w:szCs w:val="24"/>
          <w:lang w:eastAsia="pl-PL"/>
        </w:rPr>
        <w:t>b.mod plik z wykorzystywanymi modulacjami (znak 15);</w:t>
      </w:r>
    </w:p>
    <w:p w:rsidR="00015955" w:rsidRPr="00324D14" w:rsidRDefault="00015955" w:rsidP="00AF3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highlight w:val="yellow"/>
          <w:lang w:eastAsia="pl-PL"/>
        </w:rPr>
      </w:pPr>
      <w:r w:rsidRPr="00324D14">
        <w:rPr>
          <w:rFonts w:ascii="Times New Roman" w:hAnsi="Times New Roman"/>
          <w:b/>
          <w:color w:val="000000"/>
          <w:sz w:val="24"/>
          <w:szCs w:val="24"/>
          <w:highlight w:val="yellow"/>
          <w:lang w:eastAsia="pl-PL"/>
        </w:rPr>
        <w:t>640 maksymalna liczba slotów na łączu (znaki 16,17 i 18).</w:t>
      </w: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15955" w:rsidRDefault="00015955" w:rsidP="003A15D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15955" w:rsidSect="00182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ichal.przewozniczek@mp2.pl" w:date="2014-11-05T12:44:00Z" w:initials="mp">
    <w:p w:rsidR="00015955" w:rsidRDefault="00015955">
      <w:pPr>
        <w:pStyle w:val="CommentText"/>
      </w:pPr>
      <w:r>
        <w:rPr>
          <w:rStyle w:val="CommentReference"/>
        </w:rPr>
        <w:annotationRef/>
      </w:r>
      <w:r>
        <w:t>jakbym chciał ścieżki i drewa sam generować, to potrzebuję tych danych i piku mod.par</w:t>
      </w:r>
    </w:p>
  </w:comment>
  <w:comment w:id="2" w:author="michal.przewozniczek@mp2.pl" w:date="2014-11-05T12:37:00Z" w:initials="mp">
    <w:p w:rsidR="00015955" w:rsidRDefault="00015955">
      <w:pPr>
        <w:pStyle w:val="CommentText"/>
      </w:pPr>
      <w:r>
        <w:rPr>
          <w:rStyle w:val="CommentReference"/>
        </w:rPr>
        <w:annotationRef/>
      </w:r>
      <w:r>
        <w:t>tyczy się tylko ścieżek unicastowych</w:t>
      </w:r>
    </w:p>
  </w:comment>
  <w:comment w:id="3" w:author="michal.przewozniczek@mp2.pl" w:date="2014-11-05T12:38:00Z" w:initials="mp">
    <w:p w:rsidR="00015955" w:rsidRDefault="00015955">
      <w:pPr>
        <w:pStyle w:val="CommentText"/>
      </w:pPr>
      <w:r>
        <w:rPr>
          <w:rStyle w:val="CommentReference"/>
        </w:rPr>
        <w:annotationRef/>
      </w:r>
      <w:r>
        <w:t>liczba regeneratorów, jak w nm.spec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06FAB"/>
    <w:multiLevelType w:val="hybridMultilevel"/>
    <w:tmpl w:val="86C6B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6F8A"/>
    <w:rsid w:val="00015955"/>
    <w:rsid w:val="0002360A"/>
    <w:rsid w:val="0003524F"/>
    <w:rsid w:val="00076CCD"/>
    <w:rsid w:val="00091122"/>
    <w:rsid w:val="00122667"/>
    <w:rsid w:val="001430F7"/>
    <w:rsid w:val="001512A5"/>
    <w:rsid w:val="00155B9D"/>
    <w:rsid w:val="00173466"/>
    <w:rsid w:val="00182637"/>
    <w:rsid w:val="001D01C7"/>
    <w:rsid w:val="001E2837"/>
    <w:rsid w:val="002A6CC8"/>
    <w:rsid w:val="002C73E1"/>
    <w:rsid w:val="003012C0"/>
    <w:rsid w:val="00324D14"/>
    <w:rsid w:val="003A15D8"/>
    <w:rsid w:val="003A18AE"/>
    <w:rsid w:val="003C32A5"/>
    <w:rsid w:val="003E2F33"/>
    <w:rsid w:val="003E7829"/>
    <w:rsid w:val="003F7AFA"/>
    <w:rsid w:val="004646B8"/>
    <w:rsid w:val="00495DE2"/>
    <w:rsid w:val="005041DF"/>
    <w:rsid w:val="005615C4"/>
    <w:rsid w:val="005700B3"/>
    <w:rsid w:val="00585352"/>
    <w:rsid w:val="00595B97"/>
    <w:rsid w:val="005979D6"/>
    <w:rsid w:val="00612E49"/>
    <w:rsid w:val="0062434F"/>
    <w:rsid w:val="00631C00"/>
    <w:rsid w:val="0063771B"/>
    <w:rsid w:val="00655DE9"/>
    <w:rsid w:val="006A4125"/>
    <w:rsid w:val="006F67CC"/>
    <w:rsid w:val="00710DF4"/>
    <w:rsid w:val="00715DD4"/>
    <w:rsid w:val="00763F31"/>
    <w:rsid w:val="007912A0"/>
    <w:rsid w:val="008200E2"/>
    <w:rsid w:val="00871DA7"/>
    <w:rsid w:val="00942EB3"/>
    <w:rsid w:val="009A2D89"/>
    <w:rsid w:val="009C6F8A"/>
    <w:rsid w:val="009F2C57"/>
    <w:rsid w:val="00A6069D"/>
    <w:rsid w:val="00AB6E0B"/>
    <w:rsid w:val="00AF393F"/>
    <w:rsid w:val="00B26119"/>
    <w:rsid w:val="00C03655"/>
    <w:rsid w:val="00C61255"/>
    <w:rsid w:val="00CB18C1"/>
    <w:rsid w:val="00CD1543"/>
    <w:rsid w:val="00D07079"/>
    <w:rsid w:val="00D545F4"/>
    <w:rsid w:val="00D635C1"/>
    <w:rsid w:val="00E22392"/>
    <w:rsid w:val="00E356C4"/>
    <w:rsid w:val="00EF5115"/>
    <w:rsid w:val="00F1207B"/>
    <w:rsid w:val="00F162B3"/>
    <w:rsid w:val="00F36D07"/>
    <w:rsid w:val="00F572B8"/>
    <w:rsid w:val="00FA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63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F39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595B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5B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5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95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3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633</TotalTime>
  <Pages>5</Pages>
  <Words>843</Words>
  <Characters>5063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Walkowiak</dc:creator>
  <cp:keywords/>
  <dc:description/>
  <cp:lastModifiedBy>michal.przewozniczek@mp2.pl</cp:lastModifiedBy>
  <cp:revision>53</cp:revision>
  <dcterms:created xsi:type="dcterms:W3CDTF">2012-04-03T07:10:00Z</dcterms:created>
  <dcterms:modified xsi:type="dcterms:W3CDTF">2014-12-29T21:08:00Z</dcterms:modified>
</cp:coreProperties>
</file>